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69" w:rsidRPr="007F320A" w:rsidRDefault="003076E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F320A">
        <w:rPr>
          <w:rFonts w:ascii="Times New Roman" w:hAnsi="Times New Roman" w:cs="Times New Roman"/>
        </w:rPr>
        <w:t xml:space="preserve"> </w:t>
      </w:r>
      <w:r w:rsidR="00BA0151" w:rsidRPr="007F320A">
        <w:rPr>
          <w:rFonts w:ascii="Times New Roman" w:hAnsi="Times New Roman" w:cs="Times New Roman"/>
          <w:sz w:val="28"/>
          <w:szCs w:val="28"/>
        </w:rPr>
        <w:t>Education</w:t>
      </w:r>
    </w:p>
    <w:p w:rsidR="003076E5" w:rsidRPr="007F320A" w:rsidRDefault="003076E5" w:rsidP="00AB5992">
      <w:pPr>
        <w:pStyle w:val="DegreeDetails"/>
        <w:spacing w:line="240" w:lineRule="auto"/>
        <w:rPr>
          <w:rFonts w:ascii="Times New Roman" w:hAnsi="Times New Roman" w:cs="Times New Roman"/>
        </w:rPr>
      </w:pPr>
      <w:r w:rsidRPr="007F320A">
        <w:rPr>
          <w:rFonts w:ascii="Times New Roman" w:hAnsi="Times New Roman" w:cs="Times New Roman"/>
          <w:b/>
        </w:rPr>
        <w:t>High School Diploma</w:t>
      </w:r>
      <w:r w:rsidRPr="007F320A">
        <w:rPr>
          <w:rFonts w:ascii="Times New Roman" w:hAnsi="Times New Roman" w:cs="Times New Roman"/>
        </w:rPr>
        <w:t xml:space="preserve">  </w:t>
      </w:r>
      <w:r w:rsidR="00737C5C" w:rsidRPr="007F320A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Pr="007F320A">
        <w:rPr>
          <w:rFonts w:ascii="Times New Roman" w:hAnsi="Times New Roman" w:cs="Times New Roman"/>
        </w:rPr>
        <w:t xml:space="preserve">   </w:t>
      </w:r>
      <w:r w:rsidR="00737C5C" w:rsidRPr="007F320A">
        <w:rPr>
          <w:rFonts w:ascii="Times New Roman" w:hAnsi="Times New Roman" w:cs="Times New Roman"/>
        </w:rPr>
        <w:t xml:space="preserve">    </w:t>
      </w:r>
      <w:r w:rsidR="00737C5C" w:rsidRPr="007F320A">
        <w:rPr>
          <w:rFonts w:ascii="Times New Roman" w:hAnsi="Times New Roman" w:cs="Times New Roman"/>
          <w:b/>
        </w:rPr>
        <w:t>June 2016</w:t>
      </w:r>
    </w:p>
    <w:p w:rsidR="003076E5" w:rsidRPr="007F320A" w:rsidRDefault="003076E5" w:rsidP="00AB5992">
      <w:pPr>
        <w:pStyle w:val="DegreeDetails"/>
        <w:spacing w:line="240" w:lineRule="auto"/>
        <w:rPr>
          <w:rFonts w:ascii="Times New Roman" w:hAnsi="Times New Roman" w:cs="Times New Roman"/>
        </w:rPr>
      </w:pPr>
      <w:r w:rsidRPr="007F320A">
        <w:rPr>
          <w:rFonts w:ascii="Times New Roman" w:hAnsi="Times New Roman" w:cs="Times New Roman"/>
        </w:rPr>
        <w:t xml:space="preserve">Graduated from Annandale High School </w:t>
      </w:r>
    </w:p>
    <w:p w:rsidR="00AB5992" w:rsidRPr="007F320A" w:rsidRDefault="00AB5992" w:rsidP="00AB5992">
      <w:pPr>
        <w:pStyle w:val="DegreeDetails"/>
        <w:spacing w:line="240" w:lineRule="auto"/>
        <w:rPr>
          <w:rFonts w:ascii="Times New Roman" w:hAnsi="Times New Roman" w:cs="Times New Roman"/>
        </w:rPr>
      </w:pPr>
    </w:p>
    <w:p w:rsidR="003076E5" w:rsidRPr="007F320A" w:rsidRDefault="003076E5" w:rsidP="00737C5C">
      <w:pPr>
        <w:pStyle w:val="DegreeDetails"/>
        <w:tabs>
          <w:tab w:val="left" w:pos="8010"/>
        </w:tabs>
        <w:spacing w:line="240" w:lineRule="auto"/>
        <w:rPr>
          <w:rFonts w:ascii="Times New Roman" w:hAnsi="Times New Roman" w:cs="Times New Roman"/>
          <w:b/>
        </w:rPr>
      </w:pPr>
      <w:r w:rsidRPr="007F320A">
        <w:rPr>
          <w:rFonts w:ascii="Times New Roman" w:hAnsi="Times New Roman" w:cs="Times New Roman"/>
          <w:b/>
        </w:rPr>
        <w:t xml:space="preserve">A.S. Degree in Business Administration   </w:t>
      </w:r>
      <w:r w:rsidR="00634807" w:rsidRPr="007F320A">
        <w:rPr>
          <w:rFonts w:ascii="Times New Roman" w:hAnsi="Times New Roman" w:cs="Times New Roman"/>
          <w:b/>
        </w:rPr>
        <w:t xml:space="preserve">     </w:t>
      </w:r>
      <w:r w:rsidR="00737C5C" w:rsidRPr="007F320A">
        <w:rPr>
          <w:rFonts w:ascii="Times New Roman" w:hAnsi="Times New Roman" w:cs="Times New Roman"/>
          <w:b/>
        </w:rPr>
        <w:t xml:space="preserve">                                 </w:t>
      </w:r>
      <w:r w:rsidR="0081078F" w:rsidRPr="007F320A">
        <w:rPr>
          <w:rFonts w:ascii="Times New Roman" w:hAnsi="Times New Roman" w:cs="Times New Roman"/>
          <w:b/>
        </w:rPr>
        <w:t xml:space="preserve">                   August 2o16-P</w:t>
      </w:r>
      <w:r w:rsidR="00737C5C" w:rsidRPr="007F320A">
        <w:rPr>
          <w:rFonts w:ascii="Times New Roman" w:hAnsi="Times New Roman" w:cs="Times New Roman"/>
          <w:b/>
        </w:rPr>
        <w:t>resent</w:t>
      </w:r>
    </w:p>
    <w:p w:rsidR="003076E5" w:rsidRPr="007F320A" w:rsidRDefault="003076E5" w:rsidP="00AB5992">
      <w:pPr>
        <w:pStyle w:val="DegreeDetails"/>
        <w:spacing w:line="240" w:lineRule="auto"/>
        <w:rPr>
          <w:rFonts w:ascii="Times New Roman" w:hAnsi="Times New Roman" w:cs="Times New Roman"/>
        </w:rPr>
      </w:pPr>
      <w:r w:rsidRPr="007F320A">
        <w:rPr>
          <w:rFonts w:ascii="Times New Roman" w:hAnsi="Times New Roman" w:cs="Times New Roman"/>
        </w:rPr>
        <w:t>Northern Virginia Community College</w:t>
      </w:r>
    </w:p>
    <w:p w:rsidR="00DA2869" w:rsidRPr="007F320A" w:rsidRDefault="00AB599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F320A">
        <w:rPr>
          <w:rFonts w:ascii="Times New Roman" w:hAnsi="Times New Roman" w:cs="Times New Roman"/>
          <w:sz w:val="28"/>
          <w:szCs w:val="28"/>
        </w:rPr>
        <w:t>Volunteer Experience</w:t>
      </w:r>
    </w:p>
    <w:tbl>
      <w:tblPr>
        <w:tblStyle w:val="CVDetails"/>
        <w:tblW w:w="4904" w:type="pct"/>
        <w:tblLook w:val="04A0" w:firstRow="1" w:lastRow="0" w:firstColumn="1" w:lastColumn="0" w:noHBand="0" w:noVBand="1"/>
      </w:tblPr>
      <w:tblGrid>
        <w:gridCol w:w="359"/>
        <w:gridCol w:w="2431"/>
        <w:gridCol w:w="3599"/>
        <w:gridCol w:w="360"/>
        <w:gridCol w:w="2431"/>
      </w:tblGrid>
      <w:tr w:rsidR="00DA2869" w:rsidRPr="007F320A" w:rsidTr="00737C5C">
        <w:sdt>
          <w:sdtPr>
            <w:rPr>
              <w:rFonts w:ascii="Times New Roman" w:hAnsi="Times New Roman" w:cs="Times New Roman"/>
            </w:rPr>
            <w:id w:val="17159559"/>
            <w:placeholder>
              <w:docPart w:val="8AE758C009A9F440B743FD492C2E657E"/>
            </w:placeholder>
          </w:sdtPr>
          <w:sdtContent>
            <w:tc>
              <w:tcPr>
                <w:tcW w:w="3480" w:type="pct"/>
                <w:gridSpan w:val="3"/>
              </w:tcPr>
              <w:p w:rsidR="00634807" w:rsidRPr="007F320A" w:rsidRDefault="00634807" w:rsidP="00737C5C">
                <w:pPr>
                  <w:pStyle w:val="ListBullet"/>
                  <w:spacing w:line="240" w:lineRule="auto"/>
                  <w:rPr>
                    <w:rFonts w:ascii="Times New Roman" w:hAnsi="Times New Roman" w:cs="Times New Roman"/>
                  </w:rPr>
                </w:pPr>
                <w:proofErr w:type="spellStart"/>
                <w:r w:rsidRPr="007F320A">
                  <w:rPr>
                    <w:rFonts w:ascii="Times New Roman" w:hAnsi="Times New Roman" w:cs="Times New Roman"/>
                    <w:b/>
                  </w:rPr>
                  <w:t>Kingstowne</w:t>
                </w:r>
                <w:proofErr w:type="spellEnd"/>
                <w:r w:rsidRPr="007F320A">
                  <w:rPr>
                    <w:rFonts w:ascii="Times New Roman" w:hAnsi="Times New Roman" w:cs="Times New Roman"/>
                    <w:b/>
                  </w:rPr>
                  <w:t xml:space="preserve"> Library</w:t>
                </w:r>
              </w:p>
              <w:p w:rsidR="00737C5C" w:rsidRPr="007F320A" w:rsidRDefault="00634807" w:rsidP="00737C5C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ind w:left="187"/>
                  <w:rPr>
                    <w:rFonts w:ascii="Times New Roman" w:hAnsi="Times New Roman" w:cs="Times New Roman"/>
                  </w:rPr>
                </w:pPr>
                <w:r w:rsidRPr="007F320A">
                  <w:rPr>
                    <w:rFonts w:ascii="Times New Roman" w:hAnsi="Times New Roman" w:cs="Times New Roman"/>
                  </w:rPr>
                  <w:t>Helped with organization of books and CD’s</w:t>
                </w:r>
              </w:p>
              <w:p w:rsidR="00DA2869" w:rsidRPr="007F320A" w:rsidRDefault="00DA2869" w:rsidP="00737C5C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ind w:left="187"/>
                  <w:rPr>
                    <w:rFonts w:ascii="Times New Roman" w:hAnsi="Times New Roman" w:cs="Times New Roman"/>
                  </w:rPr>
                </w:pPr>
              </w:p>
            </w:tc>
          </w:sdtContent>
        </w:sdt>
        <w:tc>
          <w:tcPr>
            <w:tcW w:w="196" w:type="pct"/>
          </w:tcPr>
          <w:p w:rsidR="00DA2869" w:rsidRPr="007F320A" w:rsidRDefault="00DA28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pct"/>
          </w:tcPr>
          <w:p w:rsidR="00DA2869" w:rsidRPr="007F320A" w:rsidRDefault="00737C5C" w:rsidP="00737C5C">
            <w:pPr>
              <w:pStyle w:val="Date"/>
              <w:rPr>
                <w:rFonts w:ascii="Times New Roman" w:hAnsi="Times New Roman" w:cs="Times New Roman"/>
                <w:b/>
              </w:rPr>
            </w:pPr>
            <w:r w:rsidRPr="007F320A">
              <w:rPr>
                <w:rFonts w:ascii="Times New Roman" w:hAnsi="Times New Roman" w:cs="Times New Roman"/>
                <w:b/>
              </w:rPr>
              <w:t>October 2015</w:t>
            </w:r>
          </w:p>
        </w:tc>
      </w:tr>
      <w:tr w:rsidR="00DA2869" w:rsidRPr="007F320A" w:rsidTr="00737C5C">
        <w:sdt>
          <w:sdtPr>
            <w:rPr>
              <w:rFonts w:ascii="Times New Roman" w:hAnsi="Times New Roman" w:cs="Times New Roman"/>
            </w:rPr>
            <w:id w:val="17159562"/>
            <w:placeholder>
              <w:docPart w:val="6D905CF787558D49976409823D504F3C"/>
            </w:placeholder>
          </w:sdtPr>
          <w:sdtEndPr>
            <w:rPr>
              <w:b/>
            </w:rPr>
          </w:sdtEndPr>
          <w:sdtContent>
            <w:tc>
              <w:tcPr>
                <w:tcW w:w="3480" w:type="pct"/>
                <w:gridSpan w:val="3"/>
              </w:tcPr>
              <w:p w:rsidR="00737C5C" w:rsidRPr="007F320A" w:rsidRDefault="00737C5C" w:rsidP="00737C5C">
                <w:pPr>
                  <w:pStyle w:val="ListBullet"/>
                  <w:spacing w:line="240" w:lineRule="auto"/>
                  <w:rPr>
                    <w:rFonts w:ascii="Times New Roman" w:hAnsi="Times New Roman" w:cs="Times New Roman"/>
                  </w:rPr>
                </w:pPr>
                <w:r w:rsidRPr="007F320A">
                  <w:rPr>
                    <w:rFonts w:ascii="Times New Roman" w:hAnsi="Times New Roman" w:cs="Times New Roman"/>
                    <w:b/>
                  </w:rPr>
                  <w:t>KEEN Greater DC</w:t>
                </w:r>
              </w:p>
              <w:p w:rsidR="00DA2869" w:rsidRPr="007F320A" w:rsidRDefault="00737C5C" w:rsidP="00737C5C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ind w:left="187"/>
                  <w:rPr>
                    <w:rFonts w:ascii="Times New Roman" w:hAnsi="Times New Roman" w:cs="Times New Roman"/>
                  </w:rPr>
                </w:pPr>
                <w:r w:rsidRPr="007F320A">
                  <w:rPr>
                    <w:rFonts w:ascii="Times New Roman" w:hAnsi="Times New Roman" w:cs="Times New Roman"/>
                  </w:rPr>
                  <w:t>Helped disabled children exercise</w:t>
                </w:r>
              </w:p>
            </w:tc>
          </w:sdtContent>
        </w:sdt>
        <w:tc>
          <w:tcPr>
            <w:tcW w:w="196" w:type="pct"/>
          </w:tcPr>
          <w:p w:rsidR="00DA2869" w:rsidRPr="007F320A" w:rsidRDefault="00DA28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pct"/>
          </w:tcPr>
          <w:p w:rsidR="00DA2869" w:rsidRPr="007F320A" w:rsidRDefault="00737C5C">
            <w:pPr>
              <w:pStyle w:val="Date"/>
              <w:rPr>
                <w:rFonts w:ascii="Times New Roman" w:hAnsi="Times New Roman" w:cs="Times New Roman"/>
                <w:b/>
              </w:rPr>
            </w:pPr>
            <w:r w:rsidRPr="007F320A">
              <w:rPr>
                <w:rFonts w:ascii="Times New Roman" w:hAnsi="Times New Roman" w:cs="Times New Roman"/>
                <w:b/>
              </w:rPr>
              <w:t>November 2015</w:t>
            </w:r>
          </w:p>
        </w:tc>
      </w:tr>
      <w:tr w:rsidR="00737C5C" w:rsidRPr="007F320A" w:rsidTr="00737C5C">
        <w:trPr>
          <w:gridAfter w:val="3"/>
          <w:wAfter w:w="3480" w:type="pct"/>
        </w:trPr>
        <w:tc>
          <w:tcPr>
            <w:tcW w:w="196" w:type="pct"/>
          </w:tcPr>
          <w:p w:rsidR="00737C5C" w:rsidRPr="007F320A" w:rsidRDefault="00737C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pct"/>
          </w:tcPr>
          <w:p w:rsidR="00737C5C" w:rsidRPr="007F320A" w:rsidRDefault="00737C5C" w:rsidP="0081078F">
            <w:pPr>
              <w:pStyle w:val="Date"/>
              <w:jc w:val="left"/>
              <w:rPr>
                <w:rFonts w:ascii="Times New Roman" w:hAnsi="Times New Roman" w:cs="Times New Roman"/>
              </w:rPr>
            </w:pPr>
          </w:p>
        </w:tc>
      </w:tr>
      <w:tr w:rsidR="00DA2869" w:rsidRPr="007F320A" w:rsidTr="00737C5C">
        <w:sdt>
          <w:sdtPr>
            <w:rPr>
              <w:rFonts w:ascii="Times New Roman" w:hAnsi="Times New Roman" w:cs="Times New Roman"/>
            </w:rPr>
            <w:id w:val="17159572"/>
            <w:placeholder>
              <w:docPart w:val="EF9E8E9C288EDA409E4A469CB30FAEAC"/>
            </w:placeholder>
          </w:sdtPr>
          <w:sdtContent>
            <w:tc>
              <w:tcPr>
                <w:tcW w:w="3480" w:type="pct"/>
                <w:gridSpan w:val="3"/>
              </w:tcPr>
              <w:p w:rsidR="00737C5C" w:rsidRPr="007F320A" w:rsidRDefault="00737C5C" w:rsidP="00737C5C">
                <w:pPr>
                  <w:pStyle w:val="ListBullet"/>
                  <w:spacing w:line="240" w:lineRule="auto"/>
                  <w:rPr>
                    <w:rFonts w:ascii="Times New Roman" w:hAnsi="Times New Roman" w:cs="Times New Roman"/>
                  </w:rPr>
                </w:pPr>
                <w:r w:rsidRPr="007F320A">
                  <w:rPr>
                    <w:rFonts w:ascii="Times New Roman" w:hAnsi="Times New Roman" w:cs="Times New Roman"/>
                    <w:b/>
                  </w:rPr>
                  <w:t>Mutt Love Rescue</w:t>
                </w:r>
              </w:p>
              <w:p w:rsidR="0081078F" w:rsidRPr="007F320A" w:rsidRDefault="00737C5C" w:rsidP="00737C5C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ind w:left="187"/>
                  <w:rPr>
                    <w:rFonts w:ascii="Times New Roman" w:hAnsi="Times New Roman" w:cs="Times New Roman"/>
                  </w:rPr>
                </w:pPr>
                <w:r w:rsidRPr="007F320A">
                  <w:rPr>
                    <w:rFonts w:ascii="Times New Roman" w:hAnsi="Times New Roman" w:cs="Times New Roman"/>
                  </w:rPr>
                  <w:t>Learned to handle dogs for viewings by potential owners</w:t>
                </w:r>
              </w:p>
              <w:p w:rsidR="00DA2869" w:rsidRPr="007F320A" w:rsidRDefault="00DA2869" w:rsidP="00737C5C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ind w:left="187"/>
                  <w:rPr>
                    <w:rFonts w:ascii="Times New Roman" w:hAnsi="Times New Roman" w:cs="Times New Roman"/>
                  </w:rPr>
                </w:pPr>
              </w:p>
            </w:tc>
          </w:sdtContent>
        </w:sdt>
        <w:tc>
          <w:tcPr>
            <w:tcW w:w="196" w:type="pct"/>
          </w:tcPr>
          <w:p w:rsidR="00DA2869" w:rsidRPr="007F320A" w:rsidRDefault="00DA28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pct"/>
          </w:tcPr>
          <w:p w:rsidR="00DA2869" w:rsidRPr="007F320A" w:rsidRDefault="0081078F">
            <w:pPr>
              <w:pStyle w:val="Date"/>
              <w:rPr>
                <w:rFonts w:ascii="Times New Roman" w:hAnsi="Times New Roman" w:cs="Times New Roman"/>
                <w:b/>
              </w:rPr>
            </w:pPr>
            <w:r w:rsidRPr="007F320A">
              <w:rPr>
                <w:rFonts w:ascii="Times New Roman" w:hAnsi="Times New Roman" w:cs="Times New Roman"/>
                <w:b/>
              </w:rPr>
              <w:t>November 2015</w:t>
            </w:r>
          </w:p>
        </w:tc>
      </w:tr>
      <w:tr w:rsidR="0081078F" w:rsidRPr="007F320A" w:rsidTr="00737C5C">
        <w:tc>
          <w:tcPr>
            <w:tcW w:w="3480" w:type="pct"/>
            <w:gridSpan w:val="3"/>
          </w:tcPr>
          <w:p w:rsidR="0081078F" w:rsidRPr="007F320A" w:rsidRDefault="0081078F" w:rsidP="0081078F">
            <w:pPr>
              <w:pStyle w:val="ListBullet"/>
              <w:numPr>
                <w:ilvl w:val="0"/>
                <w:numId w:val="15"/>
              </w:numPr>
              <w:spacing w:line="240" w:lineRule="auto"/>
              <w:ind w:hanging="720"/>
              <w:rPr>
                <w:rFonts w:ascii="Times New Roman" w:hAnsi="Times New Roman" w:cs="Times New Roman"/>
                <w:b/>
              </w:rPr>
            </w:pPr>
            <w:r w:rsidRPr="007F320A">
              <w:rPr>
                <w:rFonts w:ascii="Times New Roman" w:hAnsi="Times New Roman" w:cs="Times New Roman"/>
                <w:b/>
              </w:rPr>
              <w:t>Cystic Fibrosis Foundation</w:t>
            </w:r>
          </w:p>
        </w:tc>
        <w:tc>
          <w:tcPr>
            <w:tcW w:w="196" w:type="pct"/>
          </w:tcPr>
          <w:p w:rsidR="0081078F" w:rsidRPr="007F320A" w:rsidRDefault="008107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pct"/>
          </w:tcPr>
          <w:p w:rsidR="0081078F" w:rsidRPr="007F320A" w:rsidRDefault="0081078F">
            <w:pPr>
              <w:pStyle w:val="Date"/>
              <w:rPr>
                <w:rFonts w:ascii="Times New Roman" w:hAnsi="Times New Roman" w:cs="Times New Roman"/>
                <w:b/>
              </w:rPr>
            </w:pPr>
            <w:r w:rsidRPr="007F320A">
              <w:rPr>
                <w:rFonts w:ascii="Times New Roman" w:hAnsi="Times New Roman" w:cs="Times New Roman"/>
                <w:b/>
              </w:rPr>
              <w:t>December 2015</w:t>
            </w:r>
          </w:p>
        </w:tc>
      </w:tr>
    </w:tbl>
    <w:p w:rsidR="00AB5992" w:rsidRPr="007F320A" w:rsidRDefault="0081078F" w:rsidP="0081078F">
      <w:pPr>
        <w:pStyle w:val="BodyText"/>
        <w:ind w:left="180"/>
        <w:rPr>
          <w:rFonts w:ascii="Times New Roman" w:hAnsi="Times New Roman" w:cs="Times New Roman"/>
        </w:rPr>
      </w:pPr>
      <w:r w:rsidRPr="007F320A">
        <w:rPr>
          <w:rFonts w:ascii="Times New Roman" w:hAnsi="Times New Roman" w:cs="Times New Roman"/>
        </w:rPr>
        <w:t>Helped chef with load in of food</w:t>
      </w:r>
    </w:p>
    <w:p w:rsidR="00DA2869" w:rsidRPr="007F320A" w:rsidRDefault="0081078F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F320A">
        <w:rPr>
          <w:rFonts w:ascii="Times New Roman" w:hAnsi="Times New Roman" w:cs="Times New Roman"/>
          <w:sz w:val="28"/>
          <w:szCs w:val="28"/>
        </w:rPr>
        <w:t>Extracurricular Activities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2869" w:rsidRPr="007F320A" w:rsidTr="007F320A">
        <w:sdt>
          <w:sdtPr>
            <w:rPr>
              <w:rFonts w:ascii="Times New Roman" w:hAnsi="Times New Roman" w:cs="Times New Roman"/>
            </w:rPr>
            <w:id w:val="17159767"/>
            <w:placeholder>
              <w:docPart w:val="758CE11E9AEC89478548CC407953CA9F"/>
            </w:placeholder>
          </w:sdtPr>
          <w:sdtContent>
            <w:tc>
              <w:tcPr>
                <w:tcW w:w="3414" w:type="pct"/>
              </w:tcPr>
              <w:p w:rsidR="00DA2869" w:rsidRPr="007F320A" w:rsidRDefault="0081078F" w:rsidP="0081078F">
                <w:pPr>
                  <w:pStyle w:val="ListBullet"/>
                  <w:rPr>
                    <w:rFonts w:ascii="Times New Roman" w:hAnsi="Times New Roman" w:cs="Times New Roman"/>
                  </w:rPr>
                </w:pPr>
                <w:r w:rsidRPr="007F320A">
                  <w:rPr>
                    <w:rFonts w:ascii="Times New Roman" w:hAnsi="Times New Roman" w:cs="Times New Roman"/>
                  </w:rPr>
                  <w:t>Animal Activist Club</w:t>
                </w:r>
              </w:p>
            </w:tc>
          </w:sdtContent>
        </w:sdt>
        <w:tc>
          <w:tcPr>
            <w:tcW w:w="192" w:type="pct"/>
          </w:tcPr>
          <w:p w:rsidR="00DA2869" w:rsidRPr="007F320A" w:rsidRDefault="00DA28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pct"/>
          </w:tcPr>
          <w:p w:rsidR="00DA2869" w:rsidRPr="007F320A" w:rsidRDefault="0081078F">
            <w:pPr>
              <w:pStyle w:val="Date"/>
              <w:rPr>
                <w:rFonts w:ascii="Times New Roman" w:hAnsi="Times New Roman" w:cs="Times New Roman"/>
                <w:b/>
              </w:rPr>
            </w:pPr>
            <w:r w:rsidRPr="007F320A">
              <w:rPr>
                <w:rFonts w:ascii="Times New Roman" w:hAnsi="Times New Roman" w:cs="Times New Roman"/>
                <w:b/>
              </w:rPr>
              <w:t>October 2015-March 2016</w:t>
            </w:r>
          </w:p>
        </w:tc>
      </w:tr>
    </w:tbl>
    <w:p w:rsidR="007F320A" w:rsidRPr="007F320A" w:rsidRDefault="007F320A" w:rsidP="007F320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F320A">
        <w:rPr>
          <w:rFonts w:ascii="Times New Roman" w:hAnsi="Times New Roman" w:cs="Times New Roman"/>
          <w:sz w:val="28"/>
          <w:szCs w:val="28"/>
        </w:rPr>
        <w:t>Honors and Awards</w:t>
      </w:r>
    </w:p>
    <w:p w:rsidR="007F320A" w:rsidRPr="007F320A" w:rsidRDefault="007F320A" w:rsidP="007F320A">
      <w:pPr>
        <w:pStyle w:val="BodyText"/>
        <w:numPr>
          <w:ilvl w:val="0"/>
          <w:numId w:val="15"/>
        </w:numPr>
        <w:ind w:left="180" w:hanging="180"/>
        <w:rPr>
          <w:rFonts w:ascii="Times New Roman" w:hAnsi="Times New Roman" w:cs="Times New Roman"/>
          <w:b/>
        </w:rPr>
      </w:pPr>
      <w:r w:rsidRPr="007F320A">
        <w:rPr>
          <w:rFonts w:ascii="Times New Roman" w:hAnsi="Times New Roman" w:cs="Times New Roman"/>
          <w:b/>
        </w:rPr>
        <w:t>WISE Financial Literacy Certification                                                                            June 2015</w:t>
      </w:r>
    </w:p>
    <w:p w:rsidR="007F320A" w:rsidRPr="007F320A" w:rsidRDefault="007F320A" w:rsidP="007F320A">
      <w:pPr>
        <w:pStyle w:val="Heading1"/>
        <w:ind w:left="0" w:hanging="720"/>
        <w:rPr>
          <w:rFonts w:ascii="Times New Roman" w:hAnsi="Times New Roman" w:cs="Times New Roman"/>
          <w:sz w:val="28"/>
          <w:szCs w:val="28"/>
        </w:rPr>
      </w:pPr>
      <w:r w:rsidRPr="007F320A">
        <w:rPr>
          <w:rFonts w:ascii="Times New Roman" w:hAnsi="Times New Roman" w:cs="Times New Roman"/>
          <w:sz w:val="28"/>
          <w:szCs w:val="28"/>
        </w:rPr>
        <w:t>Skills</w:t>
      </w:r>
    </w:p>
    <w:tbl>
      <w:tblPr>
        <w:tblStyle w:val="CVDetails"/>
        <w:tblW w:w="3606" w:type="pct"/>
        <w:tblLook w:val="04A0" w:firstRow="1" w:lastRow="0" w:firstColumn="1" w:lastColumn="0" w:noHBand="0" w:noVBand="1"/>
      </w:tblPr>
      <w:tblGrid>
        <w:gridCol w:w="6391"/>
        <w:gridCol w:w="359"/>
      </w:tblGrid>
      <w:tr w:rsidR="007F320A" w:rsidRPr="007F320A" w:rsidTr="007F320A">
        <w:sdt>
          <w:sdtPr>
            <w:rPr>
              <w:rFonts w:ascii="Times New Roman" w:hAnsi="Times New Roman" w:cs="Times New Roman"/>
            </w:rPr>
            <w:id w:val="1579784330"/>
            <w:placeholder>
              <w:docPart w:val="54612B1CB6CDFA4787C754C55A872CB8"/>
            </w:placeholder>
          </w:sdtPr>
          <w:sdtContent>
            <w:tc>
              <w:tcPr>
                <w:tcW w:w="4734" w:type="pct"/>
              </w:tcPr>
              <w:p w:rsidR="007F320A" w:rsidRPr="007F320A" w:rsidRDefault="007F320A" w:rsidP="007F320A">
                <w:pPr>
                  <w:pStyle w:val="ListBullet"/>
                  <w:rPr>
                    <w:rFonts w:ascii="Times New Roman" w:hAnsi="Times New Roman" w:cs="Times New Roman"/>
                  </w:rPr>
                </w:pPr>
                <w:r w:rsidRPr="007F320A">
                  <w:rPr>
                    <w:rFonts w:ascii="Times New Roman" w:hAnsi="Times New Roman" w:cs="Times New Roman"/>
                  </w:rPr>
                  <w:t>Fluent in English &amp; Spanish</w:t>
                </w:r>
              </w:p>
            </w:tc>
          </w:sdtContent>
        </w:sdt>
        <w:tc>
          <w:tcPr>
            <w:tcW w:w="266" w:type="pct"/>
          </w:tcPr>
          <w:p w:rsidR="007F320A" w:rsidRPr="007F320A" w:rsidRDefault="007F320A" w:rsidP="007F320A">
            <w:pPr>
              <w:rPr>
                <w:rFonts w:ascii="Times New Roman" w:hAnsi="Times New Roman" w:cs="Times New Roman"/>
              </w:rPr>
            </w:pPr>
          </w:p>
        </w:tc>
      </w:tr>
      <w:tr w:rsidR="007F320A" w:rsidRPr="007F320A" w:rsidTr="007F320A">
        <w:sdt>
          <w:sdtPr>
            <w:rPr>
              <w:rFonts w:ascii="Times New Roman" w:hAnsi="Times New Roman" w:cs="Times New Roman"/>
            </w:rPr>
            <w:id w:val="1421445817"/>
            <w:placeholder>
              <w:docPart w:val="FCB40A810143714ABDDBFD65DA6DEF57"/>
            </w:placeholder>
          </w:sdtPr>
          <w:sdtContent>
            <w:tc>
              <w:tcPr>
                <w:tcW w:w="4734" w:type="pct"/>
              </w:tcPr>
              <w:p w:rsidR="007F320A" w:rsidRPr="007F320A" w:rsidRDefault="007F320A" w:rsidP="007F320A">
                <w:pPr>
                  <w:pStyle w:val="ListBullet"/>
                  <w:rPr>
                    <w:rFonts w:ascii="Times New Roman" w:hAnsi="Times New Roman" w:cs="Times New Roman"/>
                  </w:rPr>
                </w:pPr>
                <w:r w:rsidRPr="007F320A">
                  <w:rPr>
                    <w:rFonts w:ascii="Times New Roman" w:hAnsi="Times New Roman" w:cs="Times New Roman"/>
                  </w:rPr>
                  <w:t>Proficient using Social Media</w:t>
                </w:r>
              </w:p>
            </w:tc>
          </w:sdtContent>
        </w:sdt>
        <w:tc>
          <w:tcPr>
            <w:tcW w:w="266" w:type="pct"/>
          </w:tcPr>
          <w:p w:rsidR="007F320A" w:rsidRPr="007F320A" w:rsidRDefault="007F320A" w:rsidP="007F320A">
            <w:pPr>
              <w:rPr>
                <w:rFonts w:ascii="Times New Roman" w:hAnsi="Times New Roman" w:cs="Times New Roman"/>
              </w:rPr>
            </w:pPr>
          </w:p>
        </w:tc>
      </w:tr>
      <w:tr w:rsidR="007F320A" w:rsidRPr="007F320A" w:rsidTr="007F320A">
        <w:sdt>
          <w:sdtPr>
            <w:rPr>
              <w:rFonts w:ascii="Times New Roman" w:hAnsi="Times New Roman" w:cs="Times New Roman"/>
            </w:rPr>
            <w:id w:val="1129591143"/>
            <w:placeholder>
              <w:docPart w:val="078E44A2642D6E468BB49542DF1B8A1B"/>
            </w:placeholder>
          </w:sdtPr>
          <w:sdtContent>
            <w:tc>
              <w:tcPr>
                <w:tcW w:w="4734" w:type="pct"/>
              </w:tcPr>
              <w:p w:rsidR="007F320A" w:rsidRPr="007F320A" w:rsidRDefault="007F320A" w:rsidP="007F320A">
                <w:pPr>
                  <w:pStyle w:val="ListBullet"/>
                  <w:rPr>
                    <w:rFonts w:ascii="Times New Roman" w:hAnsi="Times New Roman" w:cs="Times New Roman"/>
                  </w:rPr>
                </w:pPr>
                <w:r w:rsidRPr="007F320A">
                  <w:rPr>
                    <w:rFonts w:ascii="Times New Roman" w:hAnsi="Times New Roman" w:cs="Times New Roman"/>
                  </w:rPr>
                  <w:t>Experience with Microsoft Office</w:t>
                </w:r>
              </w:p>
            </w:tc>
          </w:sdtContent>
        </w:sdt>
        <w:tc>
          <w:tcPr>
            <w:tcW w:w="266" w:type="pct"/>
          </w:tcPr>
          <w:p w:rsidR="007F320A" w:rsidRPr="007F320A" w:rsidRDefault="007F320A" w:rsidP="007F320A">
            <w:pPr>
              <w:rPr>
                <w:rFonts w:ascii="Times New Roman" w:hAnsi="Times New Roman" w:cs="Times New Roman"/>
              </w:rPr>
            </w:pPr>
          </w:p>
        </w:tc>
      </w:tr>
    </w:tbl>
    <w:p w:rsidR="00DA2869" w:rsidRPr="007F320A" w:rsidRDefault="00DA2869" w:rsidP="007F320A">
      <w:pPr>
        <w:pStyle w:val="ListBullet2"/>
        <w:numPr>
          <w:ilvl w:val="0"/>
          <w:numId w:val="0"/>
        </w:numPr>
        <w:rPr>
          <w:rFonts w:ascii="Times New Roman" w:hAnsi="Times New Roman" w:cs="Times New Roman"/>
        </w:rPr>
      </w:pPr>
    </w:p>
    <w:p w:rsidR="00DA2869" w:rsidRPr="007F320A" w:rsidRDefault="00DA2869">
      <w:pPr>
        <w:rPr>
          <w:rFonts w:ascii="Times New Roman" w:hAnsi="Times New Roman" w:cs="Times New Roman"/>
        </w:rPr>
      </w:pPr>
    </w:p>
    <w:sectPr w:rsidR="00DA2869" w:rsidRPr="007F320A" w:rsidSect="00DA2869">
      <w:headerReference w:type="default" r:id="rId8"/>
      <w:headerReference w:type="firs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20A" w:rsidRDefault="007F320A">
      <w:pPr>
        <w:spacing w:line="240" w:lineRule="auto"/>
      </w:pPr>
      <w:r>
        <w:separator/>
      </w:r>
    </w:p>
  </w:endnote>
  <w:endnote w:type="continuationSeparator" w:id="0">
    <w:p w:rsidR="007F320A" w:rsidRDefault="007F3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20A" w:rsidRDefault="007F320A">
      <w:pPr>
        <w:spacing w:line="240" w:lineRule="auto"/>
      </w:pPr>
      <w:r>
        <w:separator/>
      </w:r>
    </w:p>
  </w:footnote>
  <w:footnote w:type="continuationSeparator" w:id="0">
    <w:p w:rsidR="007F320A" w:rsidRDefault="007F32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20A" w:rsidRDefault="007F320A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>
        <w:rPr>
          <w:noProof/>
        </w:rPr>
        <w:instrText>Sidney</w:instrText>
      </w:r>
    </w:fldSimple>
    <w:r>
      <w:instrText xml:space="preserve">="" "[Your Name]" </w:instrText>
    </w:r>
    <w:fldSimple w:instr=" USERNAME ">
      <w:r>
        <w:rPr>
          <w:noProof/>
        </w:rPr>
        <w:instrText>Sidney</w:instrText>
      </w:r>
    </w:fldSimple>
    <w:r>
      <w:fldChar w:fldCharType="separate"/>
    </w:r>
    <w:r>
      <w:rPr>
        <w:noProof/>
      </w:rPr>
      <w:instrText>Sidney</w:instrText>
    </w:r>
    <w:r>
      <w:fldChar w:fldCharType="end"/>
    </w:r>
    <w:r>
      <w:instrText xml:space="preserve"> \* MERGEFORMAT</w:instrText>
    </w:r>
    <w:r>
      <w:fldChar w:fldCharType="separate"/>
    </w:r>
    <w:r>
      <w:t>Sidney</w:t>
    </w:r>
    <w:r>
      <w:fldChar w:fldCharType="end"/>
    </w:r>
  </w:p>
  <w:p w:rsidR="007F320A" w:rsidRDefault="007F320A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20A" w:rsidRPr="007F320A" w:rsidRDefault="007F320A">
    <w:pPr>
      <w:pStyle w:val="Title"/>
      <w:rPr>
        <w:rFonts w:ascii="Times New Roman" w:hAnsi="Times New Roman" w:cs="Times New Roman"/>
        <w:color w:val="auto"/>
      </w:rPr>
    </w:pPr>
    <w:r>
      <w:rPr>
        <w:rFonts w:ascii="Times New Roman" w:hAnsi="Times New Roman" w:cs="Times New Roman"/>
        <w:color w:val="auto"/>
      </w:rPr>
      <w:t>Sidney</w:t>
    </w:r>
    <w:r w:rsidRPr="007F320A">
      <w:rPr>
        <w:rFonts w:ascii="Times New Roman" w:hAnsi="Times New Roman" w:cs="Times New Roman"/>
        <w:color w:val="auto"/>
      </w:rPr>
      <w:t xml:space="preserve"> </w:t>
    </w:r>
    <w:proofErr w:type="spellStart"/>
    <w:r w:rsidRPr="007F320A">
      <w:rPr>
        <w:rFonts w:ascii="Times New Roman" w:hAnsi="Times New Roman" w:cs="Times New Roman"/>
        <w:color w:val="auto"/>
      </w:rPr>
      <w:t>Ferrufino</w:t>
    </w:r>
    <w:proofErr w:type="spellEnd"/>
  </w:p>
  <w:p w:rsidR="007F320A" w:rsidRPr="007F320A" w:rsidRDefault="007F320A">
    <w:pPr>
      <w:pStyle w:val="ContactDetails"/>
      <w:rPr>
        <w:rFonts w:ascii="Times New Roman" w:hAnsi="Times New Roman" w:cs="Times New Roman"/>
      </w:rPr>
    </w:pPr>
    <w:r w:rsidRPr="007F320A">
      <w:rPr>
        <w:rFonts w:ascii="Times New Roman" w:hAnsi="Times New Roman" w:cs="Times New Roman"/>
      </w:rPr>
      <w:t>11451 Middle Ave</w:t>
    </w:r>
    <w:r w:rsidRPr="007F320A">
      <w:rPr>
        <w:rFonts w:ascii="Times New Roman" w:hAnsi="Times New Roman" w:cs="Times New Roman"/>
      </w:rPr>
      <w:sym w:font="Wingdings 2" w:char="F097"/>
    </w:r>
    <w:r w:rsidRPr="007F320A">
      <w:rPr>
        <w:rFonts w:ascii="Times New Roman" w:hAnsi="Times New Roman" w:cs="Times New Roman"/>
      </w:rPr>
      <w:t xml:space="preserve"> Manassas, VA 20112</w:t>
    </w:r>
    <w:r w:rsidRPr="007F320A">
      <w:rPr>
        <w:rFonts w:ascii="Times New Roman" w:hAnsi="Times New Roman" w:cs="Times New Roman"/>
      </w:rPr>
      <w:br/>
      <w:t xml:space="preserve">Phone: 5713068935 </w:t>
    </w:r>
    <w:r w:rsidRPr="007F320A">
      <w:rPr>
        <w:rFonts w:ascii="Times New Roman" w:hAnsi="Times New Roman" w:cs="Times New Roman"/>
      </w:rPr>
      <w:sym w:font="Wingdings 2" w:char="F097"/>
    </w:r>
    <w:r w:rsidRPr="007F320A">
      <w:rPr>
        <w:rFonts w:ascii="Times New Roman" w:hAnsi="Times New Roman" w:cs="Times New Roman"/>
      </w:rPr>
      <w:t xml:space="preserve"> E-Mail: Sferrufino7@gmail.com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C64CC8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C64AD"/>
    <w:multiLevelType w:val="hybridMultilevel"/>
    <w:tmpl w:val="0AF83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9B43CF"/>
    <w:multiLevelType w:val="hybridMultilevel"/>
    <w:tmpl w:val="41A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93F83"/>
    <w:multiLevelType w:val="hybridMultilevel"/>
    <w:tmpl w:val="99CE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E746FE"/>
    <w:multiLevelType w:val="hybridMultilevel"/>
    <w:tmpl w:val="8B00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7500A"/>
    <w:multiLevelType w:val="hybridMultilevel"/>
    <w:tmpl w:val="A4CA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8290D"/>
    <w:multiLevelType w:val="hybridMultilevel"/>
    <w:tmpl w:val="2F36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5"/>
  </w:num>
  <w:num w:numId="12">
    <w:abstractNumId w:val="10"/>
  </w:num>
  <w:num w:numId="13">
    <w:abstractNumId w:val="9"/>
  </w:num>
  <w:num w:numId="14">
    <w:abstractNumId w:val="1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076E5"/>
    <w:rsid w:val="00296AFA"/>
    <w:rsid w:val="002B644D"/>
    <w:rsid w:val="003076E5"/>
    <w:rsid w:val="003352BC"/>
    <w:rsid w:val="004E362B"/>
    <w:rsid w:val="005E20F9"/>
    <w:rsid w:val="005E6632"/>
    <w:rsid w:val="005F6C79"/>
    <w:rsid w:val="00634807"/>
    <w:rsid w:val="0063606D"/>
    <w:rsid w:val="00651D1A"/>
    <w:rsid w:val="00737C5C"/>
    <w:rsid w:val="007C4B02"/>
    <w:rsid w:val="007F320A"/>
    <w:rsid w:val="0081078F"/>
    <w:rsid w:val="00AB5992"/>
    <w:rsid w:val="00BA0151"/>
    <w:rsid w:val="00C847E6"/>
    <w:rsid w:val="00DA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01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E758C009A9F440B743FD492C2E6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21A5F-B198-7344-A7CE-846345C80F95}"/>
      </w:docPartPr>
      <w:docPartBody>
        <w:p w:rsidR="00BB27EA" w:rsidRDefault="00BB27EA">
          <w:pPr>
            <w:pStyle w:val="8AE758C009A9F440B743FD492C2E657E"/>
          </w:pPr>
          <w:r>
            <w:t xml:space="preserve">Etiam cursus suscipit enim. Nulla facilisi. </w:t>
          </w:r>
        </w:p>
      </w:docPartBody>
    </w:docPart>
    <w:docPart>
      <w:docPartPr>
        <w:name w:val="6D905CF787558D49976409823D504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282B-D4AF-E645-91A7-FD61F759128E}"/>
      </w:docPartPr>
      <w:docPartBody>
        <w:p w:rsidR="00BB27EA" w:rsidRDefault="00BB27EA">
          <w:pPr>
            <w:pStyle w:val="6D905CF787558D49976409823D504F3C"/>
          </w:pPr>
          <w:r>
            <w:t>Integer eleifend diam eu diam. Nam hendrerit. Nunc id nisi.</w:t>
          </w:r>
        </w:p>
      </w:docPartBody>
    </w:docPart>
    <w:docPart>
      <w:docPartPr>
        <w:name w:val="EF9E8E9C288EDA409E4A469CB30FA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4BF9-F361-3543-B129-04DFF8AB8E2E}"/>
      </w:docPartPr>
      <w:docPartBody>
        <w:p w:rsidR="00BB27EA" w:rsidRDefault="00BB27EA">
          <w:pPr>
            <w:pStyle w:val="EF9E8E9C288EDA409E4A469CB30FAEAC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758CE11E9AEC89478548CC407953C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A1038-3C38-B44D-9019-5B1E9C60EBD8}"/>
      </w:docPartPr>
      <w:docPartBody>
        <w:p w:rsidR="00BB27EA" w:rsidRDefault="00BB27EA">
          <w:pPr>
            <w:pStyle w:val="758CE11E9AEC89478548CC407953CA9F"/>
          </w:pPr>
          <w:r>
            <w:t>Duis massa sapien, luctus sed, eleifend quis, semper a, ante.</w:t>
          </w:r>
        </w:p>
      </w:docPartBody>
    </w:docPart>
    <w:docPart>
      <w:docPartPr>
        <w:name w:val="54612B1CB6CDFA4787C754C55A87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AC040-7E61-3647-8A2B-67735FEC8B3D}"/>
      </w:docPartPr>
      <w:docPartBody>
        <w:p w:rsidR="00BB27EA" w:rsidRDefault="00BB27EA" w:rsidP="00BB27EA">
          <w:pPr>
            <w:pStyle w:val="54612B1CB6CDFA4787C754C55A872CB8"/>
          </w:pPr>
          <w:r>
            <w:t xml:space="preserve">Etiam cursus suscipit enim. Nulla facilisi. </w:t>
          </w:r>
        </w:p>
      </w:docPartBody>
    </w:docPart>
    <w:docPart>
      <w:docPartPr>
        <w:name w:val="FCB40A810143714ABDDBFD65DA6DE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6372-FE74-5348-83C3-5E5B6537EA05}"/>
      </w:docPartPr>
      <w:docPartBody>
        <w:p w:rsidR="00BB27EA" w:rsidRDefault="00BB27EA" w:rsidP="00BB27EA">
          <w:pPr>
            <w:pStyle w:val="FCB40A810143714ABDDBFD65DA6DEF57"/>
          </w:pPr>
          <w:r>
            <w:t>Integer eleifend diam eu diam. Nam hendrerit. Nunc id nisi.</w:t>
          </w:r>
        </w:p>
      </w:docPartBody>
    </w:docPart>
    <w:docPart>
      <w:docPartPr>
        <w:name w:val="078E44A2642D6E468BB49542DF1B8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3861-74A5-2C47-AFE8-4E02D09D1597}"/>
      </w:docPartPr>
      <w:docPartBody>
        <w:p w:rsidR="00BB27EA" w:rsidRDefault="00BB27EA" w:rsidP="00BB27EA">
          <w:pPr>
            <w:pStyle w:val="078E44A2642D6E468BB49542DF1B8A1B"/>
          </w:pPr>
          <w:r>
            <w:t>Donec dapibus enim sollicitudin nulla.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EA"/>
    <w:rsid w:val="00B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AC63A412D4B143B4207D0C3A40CE24">
    <w:name w:val="89AC63A412D4B143B4207D0C3A40CE24"/>
  </w:style>
  <w:style w:type="paragraph" w:customStyle="1" w:styleId="BF612424BBEE50449200FE016AC87E9C">
    <w:name w:val="BF612424BBEE50449200FE016AC87E9C"/>
  </w:style>
  <w:style w:type="paragraph" w:customStyle="1" w:styleId="8AE758C009A9F440B743FD492C2E657E">
    <w:name w:val="8AE758C009A9F440B743FD492C2E657E"/>
  </w:style>
  <w:style w:type="paragraph" w:customStyle="1" w:styleId="6D905CF787558D49976409823D504F3C">
    <w:name w:val="6D905CF787558D49976409823D504F3C"/>
  </w:style>
  <w:style w:type="paragraph" w:customStyle="1" w:styleId="E8E66D6BB9E0F541AEB2BE3ABA622C66">
    <w:name w:val="E8E66D6BB9E0F541AEB2BE3ABA622C66"/>
  </w:style>
  <w:style w:type="paragraph" w:customStyle="1" w:styleId="EF9E8E9C288EDA409E4A469CB30FAEAC">
    <w:name w:val="EF9E8E9C288EDA409E4A469CB30FAEAC"/>
  </w:style>
  <w:style w:type="paragraph" w:customStyle="1" w:styleId="DF82D40879A18D4CB006D3186ED7E96A">
    <w:name w:val="DF82D40879A18D4CB006D3186ED7E96A"/>
  </w:style>
  <w:style w:type="paragraph" w:customStyle="1" w:styleId="67771E1A5C5A9548B3EA73A25657434B">
    <w:name w:val="67771E1A5C5A9548B3EA73A25657434B"/>
  </w:style>
  <w:style w:type="paragraph" w:customStyle="1" w:styleId="467A5EB9B271A1478671E5BF9270FE01">
    <w:name w:val="467A5EB9B271A1478671E5BF9270FE01"/>
  </w:style>
  <w:style w:type="paragraph" w:customStyle="1" w:styleId="F7C4B549A7CF8146A42628F40921038F">
    <w:name w:val="F7C4B549A7CF8146A42628F40921038F"/>
  </w:style>
  <w:style w:type="paragraph" w:customStyle="1" w:styleId="DE12C88398301F40841B59CC5A34AD70">
    <w:name w:val="DE12C88398301F40841B59CC5A34AD70"/>
  </w:style>
  <w:style w:type="paragraph" w:customStyle="1" w:styleId="AB562537FE9CBD46A50F951CB2E3E477">
    <w:name w:val="AB562537FE9CBD46A50F951CB2E3E477"/>
  </w:style>
  <w:style w:type="paragraph" w:customStyle="1" w:styleId="758CE11E9AEC89478548CC407953CA9F">
    <w:name w:val="758CE11E9AEC89478548CC407953CA9F"/>
  </w:style>
  <w:style w:type="paragraph" w:customStyle="1" w:styleId="103C8EAF3FF5994A902835BC30D7AD43">
    <w:name w:val="103C8EAF3FF5994A902835BC30D7AD43"/>
  </w:style>
  <w:style w:type="paragraph" w:customStyle="1" w:styleId="BCE2D095CB6A3143B15FD32036E3690A">
    <w:name w:val="BCE2D095CB6A3143B15FD32036E3690A"/>
  </w:style>
  <w:style w:type="paragraph" w:customStyle="1" w:styleId="A91AB40510AE0147A978E9A772A0DA8B">
    <w:name w:val="A91AB40510AE0147A978E9A772A0DA8B"/>
  </w:style>
  <w:style w:type="paragraph" w:customStyle="1" w:styleId="76E83ECD0F35764797171DE57E31FBAA">
    <w:name w:val="76E83ECD0F35764797171DE57E31FBAA"/>
  </w:style>
  <w:style w:type="paragraph" w:customStyle="1" w:styleId="82560978EBBA2543975CDD4E3BD76AD1">
    <w:name w:val="82560978EBBA2543975CDD4E3BD76AD1"/>
  </w:style>
  <w:style w:type="paragraph" w:customStyle="1" w:styleId="AFBA43F0A8F65341A916E65E8BD9B0B3">
    <w:name w:val="AFBA43F0A8F65341A916E65E8BD9B0B3"/>
  </w:style>
  <w:style w:type="paragraph" w:customStyle="1" w:styleId="22637EAFF1BBDE4BB16C817BB0EA54E8">
    <w:name w:val="22637EAFF1BBDE4BB16C817BB0EA54E8"/>
  </w:style>
  <w:style w:type="paragraph" w:customStyle="1" w:styleId="BEA91EB3345DDA40A2B953918455FCF0">
    <w:name w:val="BEA91EB3345DDA40A2B953918455FCF0"/>
  </w:style>
  <w:style w:type="paragraph" w:customStyle="1" w:styleId="B1E8AB50FD5D55469DDCE68B93D41F65">
    <w:name w:val="B1E8AB50FD5D55469DDCE68B93D41F65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9AA5C98E62D8A1449B5F7928D3BCA994">
    <w:name w:val="9AA5C98E62D8A1449B5F7928D3BCA994"/>
  </w:style>
  <w:style w:type="paragraph" w:customStyle="1" w:styleId="ADA680B09D943F419EAE66CBB6D29C9E">
    <w:name w:val="ADA680B09D943F419EAE66CBB6D29C9E"/>
  </w:style>
  <w:style w:type="paragraph" w:customStyle="1" w:styleId="DE3A27CCA59E8046B587AB94D04EB71D">
    <w:name w:val="DE3A27CCA59E8046B587AB94D04EB71D"/>
    <w:rsid w:val="00BB27EA"/>
  </w:style>
  <w:style w:type="paragraph" w:customStyle="1" w:styleId="A7661608EA124744A1476665B38E1553">
    <w:name w:val="A7661608EA124744A1476665B38E1553"/>
    <w:rsid w:val="00BB27EA"/>
  </w:style>
  <w:style w:type="paragraph" w:customStyle="1" w:styleId="FE1BA857B32E5B44A59784583E919DAD">
    <w:name w:val="FE1BA857B32E5B44A59784583E919DAD"/>
    <w:rsid w:val="00BB27EA"/>
  </w:style>
  <w:style w:type="paragraph" w:customStyle="1" w:styleId="54612B1CB6CDFA4787C754C55A872CB8">
    <w:name w:val="54612B1CB6CDFA4787C754C55A872CB8"/>
    <w:rsid w:val="00BB27EA"/>
  </w:style>
  <w:style w:type="paragraph" w:customStyle="1" w:styleId="FCB40A810143714ABDDBFD65DA6DEF57">
    <w:name w:val="FCB40A810143714ABDDBFD65DA6DEF57"/>
    <w:rsid w:val="00BB27EA"/>
  </w:style>
  <w:style w:type="paragraph" w:customStyle="1" w:styleId="078E44A2642D6E468BB49542DF1B8A1B">
    <w:name w:val="078E44A2642D6E468BB49542DF1B8A1B"/>
    <w:rsid w:val="00BB27EA"/>
  </w:style>
  <w:style w:type="paragraph" w:customStyle="1" w:styleId="3E23286C9E060940BB0FF843C69210FA">
    <w:name w:val="3E23286C9E060940BB0FF843C69210FA"/>
    <w:rsid w:val="00BB27EA"/>
  </w:style>
  <w:style w:type="paragraph" w:customStyle="1" w:styleId="5BF638222F94D84788330FF28A11D4CC">
    <w:name w:val="5BF638222F94D84788330FF28A11D4CC"/>
    <w:rsid w:val="00BB27EA"/>
  </w:style>
  <w:style w:type="paragraph" w:customStyle="1" w:styleId="212EB954976B4143B967BDE6C187B709">
    <w:name w:val="212EB954976B4143B967BDE6C187B709"/>
    <w:rsid w:val="00BB27EA"/>
  </w:style>
  <w:style w:type="paragraph" w:customStyle="1" w:styleId="89DC1EBF42FE67469F34B1DC12DD6A45">
    <w:name w:val="89DC1EBF42FE67469F34B1DC12DD6A45"/>
    <w:rsid w:val="00BB27EA"/>
  </w:style>
  <w:style w:type="paragraph" w:customStyle="1" w:styleId="863B1B4DF1A4E743889B5239D751F19F">
    <w:name w:val="863B1B4DF1A4E743889B5239D751F19F"/>
    <w:rsid w:val="00BB27EA"/>
  </w:style>
  <w:style w:type="paragraph" w:customStyle="1" w:styleId="B39AE56F9C23AC42BB505FD9426C61AB">
    <w:name w:val="B39AE56F9C23AC42BB505FD9426C61AB"/>
    <w:rsid w:val="00BB27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AC63A412D4B143B4207D0C3A40CE24">
    <w:name w:val="89AC63A412D4B143B4207D0C3A40CE24"/>
  </w:style>
  <w:style w:type="paragraph" w:customStyle="1" w:styleId="BF612424BBEE50449200FE016AC87E9C">
    <w:name w:val="BF612424BBEE50449200FE016AC87E9C"/>
  </w:style>
  <w:style w:type="paragraph" w:customStyle="1" w:styleId="8AE758C009A9F440B743FD492C2E657E">
    <w:name w:val="8AE758C009A9F440B743FD492C2E657E"/>
  </w:style>
  <w:style w:type="paragraph" w:customStyle="1" w:styleId="6D905CF787558D49976409823D504F3C">
    <w:name w:val="6D905CF787558D49976409823D504F3C"/>
  </w:style>
  <w:style w:type="paragraph" w:customStyle="1" w:styleId="E8E66D6BB9E0F541AEB2BE3ABA622C66">
    <w:name w:val="E8E66D6BB9E0F541AEB2BE3ABA622C66"/>
  </w:style>
  <w:style w:type="paragraph" w:customStyle="1" w:styleId="EF9E8E9C288EDA409E4A469CB30FAEAC">
    <w:name w:val="EF9E8E9C288EDA409E4A469CB30FAEAC"/>
  </w:style>
  <w:style w:type="paragraph" w:customStyle="1" w:styleId="DF82D40879A18D4CB006D3186ED7E96A">
    <w:name w:val="DF82D40879A18D4CB006D3186ED7E96A"/>
  </w:style>
  <w:style w:type="paragraph" w:customStyle="1" w:styleId="67771E1A5C5A9548B3EA73A25657434B">
    <w:name w:val="67771E1A5C5A9548B3EA73A25657434B"/>
  </w:style>
  <w:style w:type="paragraph" w:customStyle="1" w:styleId="467A5EB9B271A1478671E5BF9270FE01">
    <w:name w:val="467A5EB9B271A1478671E5BF9270FE01"/>
  </w:style>
  <w:style w:type="paragraph" w:customStyle="1" w:styleId="F7C4B549A7CF8146A42628F40921038F">
    <w:name w:val="F7C4B549A7CF8146A42628F40921038F"/>
  </w:style>
  <w:style w:type="paragraph" w:customStyle="1" w:styleId="DE12C88398301F40841B59CC5A34AD70">
    <w:name w:val="DE12C88398301F40841B59CC5A34AD70"/>
  </w:style>
  <w:style w:type="paragraph" w:customStyle="1" w:styleId="AB562537FE9CBD46A50F951CB2E3E477">
    <w:name w:val="AB562537FE9CBD46A50F951CB2E3E477"/>
  </w:style>
  <w:style w:type="paragraph" w:customStyle="1" w:styleId="758CE11E9AEC89478548CC407953CA9F">
    <w:name w:val="758CE11E9AEC89478548CC407953CA9F"/>
  </w:style>
  <w:style w:type="paragraph" w:customStyle="1" w:styleId="103C8EAF3FF5994A902835BC30D7AD43">
    <w:name w:val="103C8EAF3FF5994A902835BC30D7AD43"/>
  </w:style>
  <w:style w:type="paragraph" w:customStyle="1" w:styleId="BCE2D095CB6A3143B15FD32036E3690A">
    <w:name w:val="BCE2D095CB6A3143B15FD32036E3690A"/>
  </w:style>
  <w:style w:type="paragraph" w:customStyle="1" w:styleId="A91AB40510AE0147A978E9A772A0DA8B">
    <w:name w:val="A91AB40510AE0147A978E9A772A0DA8B"/>
  </w:style>
  <w:style w:type="paragraph" w:customStyle="1" w:styleId="76E83ECD0F35764797171DE57E31FBAA">
    <w:name w:val="76E83ECD0F35764797171DE57E31FBAA"/>
  </w:style>
  <w:style w:type="paragraph" w:customStyle="1" w:styleId="82560978EBBA2543975CDD4E3BD76AD1">
    <w:name w:val="82560978EBBA2543975CDD4E3BD76AD1"/>
  </w:style>
  <w:style w:type="paragraph" w:customStyle="1" w:styleId="AFBA43F0A8F65341A916E65E8BD9B0B3">
    <w:name w:val="AFBA43F0A8F65341A916E65E8BD9B0B3"/>
  </w:style>
  <w:style w:type="paragraph" w:customStyle="1" w:styleId="22637EAFF1BBDE4BB16C817BB0EA54E8">
    <w:name w:val="22637EAFF1BBDE4BB16C817BB0EA54E8"/>
  </w:style>
  <w:style w:type="paragraph" w:customStyle="1" w:styleId="BEA91EB3345DDA40A2B953918455FCF0">
    <w:name w:val="BEA91EB3345DDA40A2B953918455FCF0"/>
  </w:style>
  <w:style w:type="paragraph" w:customStyle="1" w:styleId="B1E8AB50FD5D55469DDCE68B93D41F65">
    <w:name w:val="B1E8AB50FD5D55469DDCE68B93D41F65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9AA5C98E62D8A1449B5F7928D3BCA994">
    <w:name w:val="9AA5C98E62D8A1449B5F7928D3BCA994"/>
  </w:style>
  <w:style w:type="paragraph" w:customStyle="1" w:styleId="ADA680B09D943F419EAE66CBB6D29C9E">
    <w:name w:val="ADA680B09D943F419EAE66CBB6D29C9E"/>
  </w:style>
  <w:style w:type="paragraph" w:customStyle="1" w:styleId="DE3A27CCA59E8046B587AB94D04EB71D">
    <w:name w:val="DE3A27CCA59E8046B587AB94D04EB71D"/>
    <w:rsid w:val="00BB27EA"/>
  </w:style>
  <w:style w:type="paragraph" w:customStyle="1" w:styleId="A7661608EA124744A1476665B38E1553">
    <w:name w:val="A7661608EA124744A1476665B38E1553"/>
    <w:rsid w:val="00BB27EA"/>
  </w:style>
  <w:style w:type="paragraph" w:customStyle="1" w:styleId="FE1BA857B32E5B44A59784583E919DAD">
    <w:name w:val="FE1BA857B32E5B44A59784583E919DAD"/>
    <w:rsid w:val="00BB27EA"/>
  </w:style>
  <w:style w:type="paragraph" w:customStyle="1" w:styleId="54612B1CB6CDFA4787C754C55A872CB8">
    <w:name w:val="54612B1CB6CDFA4787C754C55A872CB8"/>
    <w:rsid w:val="00BB27EA"/>
  </w:style>
  <w:style w:type="paragraph" w:customStyle="1" w:styleId="FCB40A810143714ABDDBFD65DA6DEF57">
    <w:name w:val="FCB40A810143714ABDDBFD65DA6DEF57"/>
    <w:rsid w:val="00BB27EA"/>
  </w:style>
  <w:style w:type="paragraph" w:customStyle="1" w:styleId="078E44A2642D6E468BB49542DF1B8A1B">
    <w:name w:val="078E44A2642D6E468BB49542DF1B8A1B"/>
    <w:rsid w:val="00BB27EA"/>
  </w:style>
  <w:style w:type="paragraph" w:customStyle="1" w:styleId="3E23286C9E060940BB0FF843C69210FA">
    <w:name w:val="3E23286C9E060940BB0FF843C69210FA"/>
    <w:rsid w:val="00BB27EA"/>
  </w:style>
  <w:style w:type="paragraph" w:customStyle="1" w:styleId="5BF638222F94D84788330FF28A11D4CC">
    <w:name w:val="5BF638222F94D84788330FF28A11D4CC"/>
    <w:rsid w:val="00BB27EA"/>
  </w:style>
  <w:style w:type="paragraph" w:customStyle="1" w:styleId="212EB954976B4143B967BDE6C187B709">
    <w:name w:val="212EB954976B4143B967BDE6C187B709"/>
    <w:rsid w:val="00BB27EA"/>
  </w:style>
  <w:style w:type="paragraph" w:customStyle="1" w:styleId="89DC1EBF42FE67469F34B1DC12DD6A45">
    <w:name w:val="89DC1EBF42FE67469F34B1DC12DD6A45"/>
    <w:rsid w:val="00BB27EA"/>
  </w:style>
  <w:style w:type="paragraph" w:customStyle="1" w:styleId="863B1B4DF1A4E743889B5239D751F19F">
    <w:name w:val="863B1B4DF1A4E743889B5239D751F19F"/>
    <w:rsid w:val="00BB27EA"/>
  </w:style>
  <w:style w:type="paragraph" w:customStyle="1" w:styleId="B39AE56F9C23AC42BB505FD9426C61AB">
    <w:name w:val="B39AE56F9C23AC42BB505FD9426C61AB"/>
    <w:rsid w:val="00BB27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29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Manager/>
  <Company/>
  <LinksUpToDate>false</LinksUpToDate>
  <CharactersWithSpaces>1012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</dc:creator>
  <cp:keywords/>
  <dc:description/>
  <cp:lastModifiedBy>Sidney</cp:lastModifiedBy>
  <cp:revision>1</cp:revision>
  <dcterms:created xsi:type="dcterms:W3CDTF">2017-02-06T22:37:00Z</dcterms:created>
  <dcterms:modified xsi:type="dcterms:W3CDTF">2017-02-06T23:48:00Z</dcterms:modified>
  <cp:category/>
</cp:coreProperties>
</file>